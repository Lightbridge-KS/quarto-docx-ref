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7D774347" w14:textId="369EE937" w:rsidR="00C80C69" w:rsidRDefault="00010EC6" w:rsidP="00394AE0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020218B7" w:rsidR="00001631" w:rsidRDefault="00010EC6">
      <w:pPr>
        <w:pStyle w:val="Heading2"/>
      </w:pPr>
      <w:bookmarkStart w:id="1" w:name="heading-2"/>
      <w:r>
        <w:t xml:space="preserve">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38EC771A" w:rsidR="00001631" w:rsidRDefault="00010EC6">
      <w:pPr>
        <w:pStyle w:val="FirstParagraph"/>
      </w:pPr>
      <w:r>
        <w:t xml:space="preserve"> First Paragraph. </w:t>
      </w:r>
    </w:p>
    <w:p w14:paraId="6BB42115" w14:textId="0BB4554B" w:rsidR="0082553D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77777777" w:rsidR="00001631" w:rsidRDefault="00010EC6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4A3F0A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9"/>
        <w:gridCol w:w="829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 w:rsidSect="008A44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AC983" w14:textId="77777777" w:rsidR="00B00F9E" w:rsidRDefault="00B00F9E">
      <w:pPr>
        <w:spacing w:after="0"/>
      </w:pPr>
      <w:r>
        <w:separator/>
      </w:r>
    </w:p>
  </w:endnote>
  <w:endnote w:type="continuationSeparator" w:id="0">
    <w:p w14:paraId="44085768" w14:textId="77777777" w:rsidR="00B00F9E" w:rsidRDefault="00B00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6CED" w14:textId="77777777" w:rsidR="00B00F9E" w:rsidRDefault="00B00F9E">
      <w:r>
        <w:separator/>
      </w:r>
    </w:p>
  </w:footnote>
  <w:footnote w:type="continuationSeparator" w:id="0">
    <w:p w14:paraId="47621773" w14:textId="77777777" w:rsidR="00B00F9E" w:rsidRDefault="00B00F9E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51E8A7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1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3"/>
  </w:num>
  <w:num w:numId="13" w16cid:durableId="1369379520">
    <w:abstractNumId w:val="14"/>
  </w:num>
  <w:num w:numId="14" w16cid:durableId="83304495">
    <w:abstractNumId w:val="12"/>
  </w:num>
  <w:num w:numId="15" w16cid:durableId="423838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A5BC0"/>
    <w:rsid w:val="0012574B"/>
    <w:rsid w:val="00241E6F"/>
    <w:rsid w:val="003656AC"/>
    <w:rsid w:val="00394AE0"/>
    <w:rsid w:val="00453F73"/>
    <w:rsid w:val="0045621F"/>
    <w:rsid w:val="004A3F0A"/>
    <w:rsid w:val="004A4479"/>
    <w:rsid w:val="00554EDA"/>
    <w:rsid w:val="005567C8"/>
    <w:rsid w:val="005A5ADF"/>
    <w:rsid w:val="005B6427"/>
    <w:rsid w:val="00647358"/>
    <w:rsid w:val="006568C8"/>
    <w:rsid w:val="00684DAC"/>
    <w:rsid w:val="00761449"/>
    <w:rsid w:val="0076661D"/>
    <w:rsid w:val="00784A2D"/>
    <w:rsid w:val="0082553D"/>
    <w:rsid w:val="008A44D3"/>
    <w:rsid w:val="008F0C29"/>
    <w:rsid w:val="008F5BFB"/>
    <w:rsid w:val="009260BA"/>
    <w:rsid w:val="00927F0F"/>
    <w:rsid w:val="00983733"/>
    <w:rsid w:val="009D2722"/>
    <w:rsid w:val="00A07C18"/>
    <w:rsid w:val="00A61569"/>
    <w:rsid w:val="00AC7D4B"/>
    <w:rsid w:val="00AE2A97"/>
    <w:rsid w:val="00AF4EBE"/>
    <w:rsid w:val="00AF7256"/>
    <w:rsid w:val="00B00F9E"/>
    <w:rsid w:val="00B41F11"/>
    <w:rsid w:val="00B54557"/>
    <w:rsid w:val="00BB5159"/>
    <w:rsid w:val="00C80C69"/>
    <w:rsid w:val="00C97C3B"/>
    <w:rsid w:val="00CA7408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  <w:rsid w:val="00E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427"/>
    <w:rPr>
      <w:rFonts w:ascii="TH Sarabun New" w:hAnsi="TH Sarabun New"/>
      <w:sz w:val="32"/>
    </w:rPr>
  </w:style>
  <w:style w:type="paragraph" w:styleId="Heading1">
    <w:name w:val="heading 1"/>
    <w:basedOn w:val="Normal"/>
    <w:next w:val="BodyText"/>
    <w:uiPriority w:val="9"/>
    <w:qFormat/>
    <w:rsid w:val="00D151B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72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76923C" w:themeColor="accent3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4"/>
    </w:pPr>
    <w:rPr>
      <w:rFonts w:eastAsiaTheme="majorEastAsia" w:cstheme="majorBidi"/>
      <w:iCs/>
      <w:color w:val="76923C" w:themeColor="accent3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30F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styleId="Date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473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C7D4B"/>
    <w:pPr>
      <w:keepNext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AC7D4B"/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A3F0A"/>
    <w:rPr>
      <w:rFonts w:ascii="Consolas" w:hAnsi="Consolas"/>
      <w:color w:val="9954BB"/>
      <w:sz w:val="22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53F73"/>
    <w:rPr>
      <w:color w:val="A13A3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  <w:style w:type="table" w:styleId="TableGrid">
    <w:name w:val="Table Grid"/>
    <w:basedOn w:val="TableNormal"/>
    <w:rsid w:val="00C80C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49</cp:revision>
  <dcterms:created xsi:type="dcterms:W3CDTF">2017-12-27T05:22:00Z</dcterms:created>
  <dcterms:modified xsi:type="dcterms:W3CDTF">2024-08-29T02:59:00Z</dcterms:modified>
</cp:coreProperties>
</file>